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FE" w:rsidRPr="003471BB" w:rsidRDefault="00BB24FE" w:rsidP="003471BB">
      <w:bookmarkStart w:id="0" w:name="_GoBack"/>
      <w:bookmarkEnd w:id="0"/>
    </w:p>
    <w:sectPr w:rsidR="00BB24FE" w:rsidRPr="003471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61E" w:rsidRDefault="00F3461E" w:rsidP="007179C6">
      <w:pPr>
        <w:spacing w:after="0" w:line="240" w:lineRule="auto"/>
      </w:pPr>
      <w:r>
        <w:separator/>
      </w:r>
    </w:p>
  </w:endnote>
  <w:endnote w:type="continuationSeparator" w:id="0">
    <w:p w:rsidR="00F3461E" w:rsidRDefault="00F3461E" w:rsidP="0071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B8F" w:rsidRPr="00E42B8F" w:rsidRDefault="005E5BD0" w:rsidP="00E845AB">
    <w:pPr>
      <w:pStyle w:val="a7"/>
      <w:shd w:val="clear" w:color="auto" w:fill="FFFFFF"/>
      <w:spacing w:before="0" w:beforeAutospacing="0" w:after="0" w:afterAutospacing="0"/>
      <w:rPr>
        <w:rFonts w:ascii="Verdana" w:hAnsi="Verdana"/>
        <w:color w:val="354A5F"/>
        <w:spacing w:val="5"/>
        <w:sz w:val="18"/>
        <w:szCs w:val="21"/>
      </w:rPr>
    </w:pPr>
    <w:r>
      <w:rPr>
        <w:rFonts w:ascii="Verdana" w:hAnsi="Verdana"/>
        <w:noProof/>
        <w:color w:val="354A5F"/>
        <w:spacing w:val="5"/>
        <w:sz w:val="18"/>
        <w:szCs w:val="21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-685800</wp:posOffset>
          </wp:positionH>
          <wp:positionV relativeFrom="paragraph">
            <wp:posOffset>-311785</wp:posOffset>
          </wp:positionV>
          <wp:extent cx="7083425" cy="746125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3425" cy="746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61E" w:rsidRDefault="00F3461E" w:rsidP="007179C6">
      <w:pPr>
        <w:spacing w:after="0" w:line="240" w:lineRule="auto"/>
      </w:pPr>
      <w:r>
        <w:separator/>
      </w:r>
    </w:p>
  </w:footnote>
  <w:footnote w:type="continuationSeparator" w:id="0">
    <w:p w:rsidR="00F3461E" w:rsidRDefault="00F3461E" w:rsidP="0071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9C6" w:rsidRDefault="007179C6">
    <w:pPr>
      <w:pStyle w:val="a3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-600075</wp:posOffset>
          </wp:positionH>
          <wp:positionV relativeFrom="paragraph">
            <wp:posOffset>26670</wp:posOffset>
          </wp:positionV>
          <wp:extent cx="3733165" cy="486410"/>
          <wp:effectExtent l="0" t="0" r="63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1518406077073033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316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09"/>
    <w:rsid w:val="00034E08"/>
    <w:rsid w:val="00054E9E"/>
    <w:rsid w:val="00160655"/>
    <w:rsid w:val="00273146"/>
    <w:rsid w:val="002D5E4E"/>
    <w:rsid w:val="002D7E9E"/>
    <w:rsid w:val="0032438B"/>
    <w:rsid w:val="003471BB"/>
    <w:rsid w:val="00356124"/>
    <w:rsid w:val="00362C8B"/>
    <w:rsid w:val="003A4B69"/>
    <w:rsid w:val="005E5BD0"/>
    <w:rsid w:val="00613F25"/>
    <w:rsid w:val="00621B63"/>
    <w:rsid w:val="00675F8F"/>
    <w:rsid w:val="006F2E09"/>
    <w:rsid w:val="007179C6"/>
    <w:rsid w:val="007D001E"/>
    <w:rsid w:val="00851E47"/>
    <w:rsid w:val="00881E7F"/>
    <w:rsid w:val="00951D4A"/>
    <w:rsid w:val="00966AAC"/>
    <w:rsid w:val="009E7727"/>
    <w:rsid w:val="00B172D7"/>
    <w:rsid w:val="00BB24FE"/>
    <w:rsid w:val="00BD0322"/>
    <w:rsid w:val="00CB56D9"/>
    <w:rsid w:val="00CC7825"/>
    <w:rsid w:val="00CD4549"/>
    <w:rsid w:val="00D40367"/>
    <w:rsid w:val="00DD3C58"/>
    <w:rsid w:val="00E42B8F"/>
    <w:rsid w:val="00E845AB"/>
    <w:rsid w:val="00F0117F"/>
    <w:rsid w:val="00F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15FCF-094F-4978-841C-F2552267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179C6"/>
  </w:style>
  <w:style w:type="paragraph" w:styleId="a5">
    <w:name w:val="footer"/>
    <w:basedOn w:val="a"/>
    <w:link w:val="a6"/>
    <w:uiPriority w:val="99"/>
    <w:unhideWhenUsed/>
    <w:rsid w:val="0071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179C6"/>
  </w:style>
  <w:style w:type="paragraph" w:styleId="a7">
    <w:name w:val="Normal (Web)"/>
    <w:basedOn w:val="a"/>
    <w:uiPriority w:val="99"/>
    <w:unhideWhenUsed/>
    <w:rsid w:val="00E8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42B8F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C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Grid Table 3 Accent 2"/>
    <w:basedOn w:val="a1"/>
    <w:uiPriority w:val="48"/>
    <w:rsid w:val="00CC78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CC78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aa">
    <w:name w:val="Grid Table Light"/>
    <w:basedOn w:val="a1"/>
    <w:uiPriority w:val="40"/>
    <w:rsid w:val="00CC78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C78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Grid Table 2 Accent 2"/>
    <w:basedOn w:val="a1"/>
    <w:uiPriority w:val="47"/>
    <w:rsid w:val="00CC78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20">
    <w:name w:val="List Table 2 Accent 2"/>
    <w:basedOn w:val="a1"/>
    <w:uiPriority w:val="47"/>
    <w:rsid w:val="00CC78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5">
    <w:name w:val="Grid Table 2 Accent 5"/>
    <w:basedOn w:val="a1"/>
    <w:uiPriority w:val="47"/>
    <w:rsid w:val="0016065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Grid Table 1 Light Accent 6"/>
    <w:basedOn w:val="a1"/>
    <w:uiPriority w:val="46"/>
    <w:rsid w:val="00613F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613F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basedOn w:val="a1"/>
    <w:uiPriority w:val="47"/>
    <w:rsid w:val="00613F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">
    <w:name w:val="List Table 2"/>
    <w:basedOn w:val="a1"/>
    <w:uiPriority w:val="47"/>
    <w:rsid w:val="00613F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613F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7-2">
    <w:name w:val="List Table 7 Colorful Accent 2"/>
    <w:basedOn w:val="a1"/>
    <w:uiPriority w:val="52"/>
    <w:rsid w:val="00613F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List Table 1 Light Accent 2"/>
    <w:basedOn w:val="a1"/>
    <w:uiPriority w:val="46"/>
    <w:rsid w:val="00881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ontgomery-LH-Chine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F2D9-3B07-4320-9FFE-C1037CD4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Montgomery-LH-Chinese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Pan, Yanyan - panyy019</cp:lastModifiedBy>
  <cp:revision>1</cp:revision>
  <cp:lastPrinted>2017-02-06T01:27:00Z</cp:lastPrinted>
  <dcterms:created xsi:type="dcterms:W3CDTF">2017-06-29T00:57:00Z</dcterms:created>
  <dcterms:modified xsi:type="dcterms:W3CDTF">2017-06-29T00:58:00Z</dcterms:modified>
</cp:coreProperties>
</file>