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1006A2" w14:textId="77777777" w:rsidR="007A0099" w:rsidRDefault="007A0099"/>
    <w:p w14:paraId="3EDB6E29" w14:textId="77777777" w:rsidR="00A97B25" w:rsidRDefault="00A97B25"/>
    <w:p w14:paraId="031DF7A9" w14:textId="77777777" w:rsidR="00485CFE" w:rsidRDefault="00E65142">
      <w:pPr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签证</w:t>
      </w:r>
      <w:r w:rsidR="00A97B25" w:rsidRPr="00E65142">
        <w:rPr>
          <w:rFonts w:hint="eastAsia"/>
          <w:b/>
          <w:sz w:val="52"/>
          <w:szCs w:val="52"/>
        </w:rPr>
        <w:t>方案设计</w:t>
      </w:r>
    </w:p>
    <w:p w14:paraId="2FB2BCED" w14:textId="77777777" w:rsidR="004F5259" w:rsidRPr="00E65142" w:rsidRDefault="004F5259">
      <w:pPr>
        <w:rPr>
          <w:b/>
          <w:sz w:val="52"/>
          <w:szCs w:val="52"/>
        </w:rPr>
      </w:pPr>
    </w:p>
    <w:tbl>
      <w:tblPr>
        <w:tblStyle w:val="ListTable6Colorful-Accent2"/>
        <w:tblW w:w="0" w:type="auto"/>
        <w:tblLook w:val="04A0" w:firstRow="1" w:lastRow="0" w:firstColumn="1" w:lastColumn="0" w:noHBand="0" w:noVBand="1"/>
      </w:tblPr>
      <w:tblGrid>
        <w:gridCol w:w="4966"/>
        <w:gridCol w:w="559"/>
        <w:gridCol w:w="4941"/>
      </w:tblGrid>
      <w:tr w:rsidR="00A97B25" w14:paraId="19A48495" w14:textId="77777777" w:rsidTr="00581A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6" w:type="dxa"/>
          </w:tcPr>
          <w:p w14:paraId="7706A238" w14:textId="77777777" w:rsidR="00A97B25" w:rsidRPr="00A97B25" w:rsidRDefault="00A97B25" w:rsidP="00A97B25">
            <w:pPr>
              <w:rPr>
                <w:b w:val="0"/>
                <w:color w:val="FFFFFF" w:themeColor="background1"/>
                <w:sz w:val="28"/>
                <w:szCs w:val="28"/>
              </w:rPr>
            </w:pPr>
            <w:r w:rsidRPr="00581A29">
              <w:rPr>
                <w:rFonts w:hint="eastAsia"/>
                <w:b w:val="0"/>
                <w:color w:val="auto"/>
                <w:sz w:val="28"/>
                <w:szCs w:val="28"/>
              </w:rPr>
              <w:t>客户信息</w:t>
            </w:r>
          </w:p>
        </w:tc>
        <w:tc>
          <w:tcPr>
            <w:tcW w:w="559" w:type="dxa"/>
          </w:tcPr>
          <w:p w14:paraId="548A322F" w14:textId="77777777" w:rsidR="00A97B25" w:rsidRDefault="00A97B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</w:p>
        </w:tc>
        <w:tc>
          <w:tcPr>
            <w:tcW w:w="4941" w:type="dxa"/>
          </w:tcPr>
          <w:p w14:paraId="54B40805" w14:textId="77777777" w:rsidR="00A97B25" w:rsidRPr="00A97B25" w:rsidRDefault="00A97B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 w:themeColor="background1"/>
                <w:sz w:val="28"/>
                <w:szCs w:val="28"/>
              </w:rPr>
            </w:pPr>
            <w:r w:rsidRPr="00581A29">
              <w:rPr>
                <w:rFonts w:hint="eastAsia"/>
                <w:b w:val="0"/>
                <w:color w:val="auto"/>
                <w:sz w:val="28"/>
                <w:szCs w:val="28"/>
              </w:rPr>
              <w:t>方案资料</w:t>
            </w:r>
          </w:p>
        </w:tc>
      </w:tr>
      <w:tr w:rsidR="00A97B25" w14:paraId="0B4D9040" w14:textId="77777777" w:rsidTr="00581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6" w:type="dxa"/>
          </w:tcPr>
          <w:p w14:paraId="577EF6A9" w14:textId="77777777" w:rsidR="00A97B25" w:rsidRPr="00581A29" w:rsidRDefault="00A97B25">
            <w:pPr>
              <w:rPr>
                <w:b w:val="0"/>
                <w:sz w:val="24"/>
                <w:szCs w:val="24"/>
              </w:rPr>
            </w:pPr>
            <w:r w:rsidRPr="00581A29">
              <w:rPr>
                <w:rFonts w:hint="eastAsia"/>
                <w:b w:val="0"/>
                <w:sz w:val="24"/>
                <w:szCs w:val="24"/>
              </w:rPr>
              <w:t>姓名</w:t>
            </w:r>
            <w:r w:rsidR="007A0099">
              <w:rPr>
                <w:rFonts w:hint="eastAsia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559" w:type="dxa"/>
          </w:tcPr>
          <w:p w14:paraId="3CC98384" w14:textId="77777777" w:rsidR="00A97B25" w:rsidRPr="00581A29" w:rsidRDefault="00A9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941" w:type="dxa"/>
          </w:tcPr>
          <w:p w14:paraId="19C73BCB" w14:textId="77777777" w:rsidR="00A97B25" w:rsidRPr="00581A29" w:rsidRDefault="007A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签证编号</w:t>
            </w:r>
          </w:p>
        </w:tc>
      </w:tr>
      <w:tr w:rsidR="00A97B25" w14:paraId="7D751131" w14:textId="77777777" w:rsidTr="00581A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6" w:type="dxa"/>
          </w:tcPr>
          <w:p w14:paraId="39A38EE3" w14:textId="77777777" w:rsidR="00A97B25" w:rsidRPr="00581A29" w:rsidRDefault="00581A29">
            <w:pPr>
              <w:rPr>
                <w:b w:val="0"/>
                <w:sz w:val="24"/>
                <w:szCs w:val="24"/>
              </w:rPr>
            </w:pPr>
            <w:r w:rsidRPr="00581A29">
              <w:rPr>
                <w:rFonts w:hint="eastAsia"/>
                <w:b w:val="0"/>
                <w:sz w:val="24"/>
                <w:szCs w:val="24"/>
              </w:rPr>
              <w:t>学校</w:t>
            </w:r>
          </w:p>
        </w:tc>
        <w:tc>
          <w:tcPr>
            <w:tcW w:w="559" w:type="dxa"/>
          </w:tcPr>
          <w:p w14:paraId="52AD77AD" w14:textId="77777777" w:rsidR="00A97B25" w:rsidRPr="00581A29" w:rsidRDefault="00A9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941" w:type="dxa"/>
          </w:tcPr>
          <w:p w14:paraId="63D50030" w14:textId="77777777" w:rsidR="00A97B25" w:rsidRPr="00581A29" w:rsidRDefault="003E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申请专业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3E1008" w14:paraId="52B4F4B4" w14:textId="77777777" w:rsidTr="00581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6" w:type="dxa"/>
          </w:tcPr>
          <w:p w14:paraId="0F218A40" w14:textId="77777777" w:rsidR="003E1008" w:rsidRPr="00581A29" w:rsidRDefault="003E1008" w:rsidP="003E1008">
            <w:pPr>
              <w:rPr>
                <w:b w:val="0"/>
                <w:sz w:val="24"/>
                <w:szCs w:val="24"/>
              </w:rPr>
            </w:pPr>
            <w:r w:rsidRPr="00581A29">
              <w:rPr>
                <w:rFonts w:hint="eastAsia"/>
                <w:b w:val="0"/>
                <w:sz w:val="24"/>
                <w:szCs w:val="24"/>
              </w:rPr>
              <w:t>地址</w:t>
            </w:r>
          </w:p>
        </w:tc>
        <w:tc>
          <w:tcPr>
            <w:tcW w:w="559" w:type="dxa"/>
          </w:tcPr>
          <w:p w14:paraId="14C1800F" w14:textId="77777777" w:rsidR="003E1008" w:rsidRPr="00581A29" w:rsidRDefault="003E1008" w:rsidP="003E1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941" w:type="dxa"/>
          </w:tcPr>
          <w:p w14:paraId="5E5A8BE0" w14:textId="77777777" w:rsidR="003E1008" w:rsidRPr="00581A29" w:rsidRDefault="003E1008" w:rsidP="003E1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方案时间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3E1008" w14:paraId="1A998557" w14:textId="77777777" w:rsidTr="00581A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6" w:type="dxa"/>
          </w:tcPr>
          <w:p w14:paraId="031C7F8D" w14:textId="77777777" w:rsidR="003E1008" w:rsidRPr="00581A29" w:rsidRDefault="003E1008" w:rsidP="003E1008">
            <w:pPr>
              <w:rPr>
                <w:b w:val="0"/>
                <w:sz w:val="24"/>
                <w:szCs w:val="24"/>
              </w:rPr>
            </w:pPr>
            <w:r w:rsidRPr="00581A29">
              <w:rPr>
                <w:rFonts w:hint="eastAsia"/>
                <w:b w:val="0"/>
                <w:sz w:val="24"/>
                <w:szCs w:val="24"/>
              </w:rPr>
              <w:t>电话</w:t>
            </w:r>
          </w:p>
        </w:tc>
        <w:tc>
          <w:tcPr>
            <w:tcW w:w="559" w:type="dxa"/>
          </w:tcPr>
          <w:p w14:paraId="7755F5BF" w14:textId="77777777" w:rsidR="003E1008" w:rsidRPr="00581A29" w:rsidRDefault="003E1008" w:rsidP="003E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941" w:type="dxa"/>
          </w:tcPr>
          <w:p w14:paraId="37C1A311" w14:textId="77777777" w:rsidR="003E1008" w:rsidRPr="00581A29" w:rsidRDefault="003E1008" w:rsidP="003E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方案费用</w:t>
            </w:r>
          </w:p>
        </w:tc>
      </w:tr>
      <w:tr w:rsidR="003E1008" w14:paraId="79E0425C" w14:textId="77777777" w:rsidTr="00581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6" w:type="dxa"/>
          </w:tcPr>
          <w:p w14:paraId="0E9D1CFF" w14:textId="77777777" w:rsidR="003E1008" w:rsidRPr="00581A29" w:rsidRDefault="003E1008" w:rsidP="003E1008">
            <w:pPr>
              <w:rPr>
                <w:b w:val="0"/>
                <w:sz w:val="24"/>
                <w:szCs w:val="24"/>
              </w:rPr>
            </w:pPr>
            <w:r w:rsidRPr="00581A29">
              <w:rPr>
                <w:rFonts w:hint="eastAsia"/>
                <w:b w:val="0"/>
                <w:sz w:val="24"/>
                <w:szCs w:val="24"/>
              </w:rPr>
              <w:t>微信</w:t>
            </w:r>
            <w:r>
              <w:rPr>
                <w:rFonts w:hint="eastAsia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559" w:type="dxa"/>
          </w:tcPr>
          <w:p w14:paraId="3C6E1391" w14:textId="77777777" w:rsidR="003E1008" w:rsidRPr="00581A29" w:rsidRDefault="003E1008" w:rsidP="003E1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941" w:type="dxa"/>
          </w:tcPr>
          <w:p w14:paraId="65F16C9A" w14:textId="77777777" w:rsidR="003E1008" w:rsidRPr="00581A29" w:rsidRDefault="003E1008" w:rsidP="003E1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申请时间</w:t>
            </w:r>
          </w:p>
        </w:tc>
      </w:tr>
      <w:tr w:rsidR="003E1008" w14:paraId="21670F9C" w14:textId="77777777" w:rsidTr="00581A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6" w:type="dxa"/>
          </w:tcPr>
          <w:p w14:paraId="2B5EAB46" w14:textId="77777777" w:rsidR="003E1008" w:rsidRPr="00581A29" w:rsidRDefault="003E1008" w:rsidP="003E1008">
            <w:pPr>
              <w:rPr>
                <w:b w:val="0"/>
                <w:sz w:val="24"/>
                <w:szCs w:val="24"/>
              </w:rPr>
            </w:pPr>
            <w:r w:rsidRPr="00581A29">
              <w:rPr>
                <w:rFonts w:hint="eastAsia"/>
                <w:b w:val="0"/>
                <w:sz w:val="24"/>
                <w:szCs w:val="24"/>
              </w:rPr>
              <w:t>邮箱</w:t>
            </w:r>
          </w:p>
        </w:tc>
        <w:tc>
          <w:tcPr>
            <w:tcW w:w="559" w:type="dxa"/>
          </w:tcPr>
          <w:p w14:paraId="69DD6CFA" w14:textId="77777777" w:rsidR="003E1008" w:rsidRPr="00581A29" w:rsidRDefault="003E1008" w:rsidP="003E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941" w:type="dxa"/>
          </w:tcPr>
          <w:p w14:paraId="6EAA96C6" w14:textId="77777777" w:rsidR="003E1008" w:rsidRPr="00581A29" w:rsidRDefault="008E2075" w:rsidP="003E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方案编号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</w:tbl>
    <w:p w14:paraId="09CE99E2" w14:textId="77777777" w:rsidR="00A97B25" w:rsidRDefault="00A97B25">
      <w:pPr>
        <w:rPr>
          <w:b/>
          <w:sz w:val="28"/>
          <w:szCs w:val="28"/>
        </w:rPr>
      </w:pPr>
      <w:bookmarkStart w:id="0" w:name="_GoBack"/>
    </w:p>
    <w:tbl>
      <w:tblPr>
        <w:tblStyle w:val="ListTable1Light-Accent6"/>
        <w:tblW w:w="0" w:type="auto"/>
        <w:tblLayout w:type="fixed"/>
        <w:tblLook w:val="04A0" w:firstRow="1" w:lastRow="0" w:firstColumn="1" w:lastColumn="0" w:noHBand="0" w:noVBand="1"/>
      </w:tblPr>
      <w:tblGrid>
        <w:gridCol w:w="9072"/>
        <w:gridCol w:w="1158"/>
      </w:tblGrid>
      <w:tr w:rsidR="00122832" w14:paraId="45A3E209" w14:textId="77777777" w:rsidTr="006737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</w:tcPr>
          <w:bookmarkEnd w:id="0"/>
          <w:p w14:paraId="55F22E25" w14:textId="77777777" w:rsidR="00122832" w:rsidRPr="00787929" w:rsidRDefault="00122832">
            <w:pPr>
              <w:rPr>
                <w:b w:val="0"/>
                <w:sz w:val="28"/>
                <w:szCs w:val="28"/>
              </w:rPr>
            </w:pPr>
            <w:r>
              <w:rPr>
                <w:rFonts w:hint="eastAsia"/>
                <w:b w:val="0"/>
                <w:sz w:val="28"/>
                <w:szCs w:val="28"/>
              </w:rPr>
              <w:t>方案内容</w:t>
            </w:r>
          </w:p>
        </w:tc>
        <w:tc>
          <w:tcPr>
            <w:tcW w:w="1158" w:type="dxa"/>
          </w:tcPr>
          <w:p w14:paraId="46E12060" w14:textId="77777777" w:rsidR="00122832" w:rsidRPr="00787929" w:rsidRDefault="001228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</w:p>
        </w:tc>
      </w:tr>
      <w:tr w:rsidR="00122832" w14:paraId="1FCEC193" w14:textId="77777777" w:rsidTr="00673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</w:tcPr>
          <w:p w14:paraId="3B2340F9" w14:textId="77777777" w:rsidR="00122832" w:rsidRPr="007A0099" w:rsidRDefault="00122832" w:rsidP="007A0099">
            <w:pPr>
              <w:pStyle w:val="ListParagraph"/>
              <w:numPr>
                <w:ilvl w:val="0"/>
                <w:numId w:val="1"/>
              </w:numPr>
              <w:ind w:firstLineChars="0"/>
              <w:rPr>
                <w:sz w:val="28"/>
                <w:szCs w:val="28"/>
              </w:rPr>
            </w:pPr>
          </w:p>
        </w:tc>
        <w:tc>
          <w:tcPr>
            <w:tcW w:w="1158" w:type="dxa"/>
          </w:tcPr>
          <w:p w14:paraId="528051CB" w14:textId="77777777" w:rsidR="00122832" w:rsidRPr="00787929" w:rsidRDefault="0012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6A4A19" w14:paraId="3DFC9115" w14:textId="77777777" w:rsidTr="00673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</w:tcPr>
          <w:p w14:paraId="59E4DC4C" w14:textId="77777777" w:rsidR="006A4A19" w:rsidRPr="006A4A19" w:rsidRDefault="006A4A19" w:rsidP="006A4A19">
            <w:pPr>
              <w:rPr>
                <w:sz w:val="28"/>
                <w:szCs w:val="28"/>
              </w:rPr>
            </w:pPr>
          </w:p>
        </w:tc>
        <w:tc>
          <w:tcPr>
            <w:tcW w:w="1158" w:type="dxa"/>
          </w:tcPr>
          <w:p w14:paraId="3BE43CC8" w14:textId="77777777" w:rsidR="006A4A19" w:rsidRDefault="006A4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6A4A19" w14:paraId="304077C9" w14:textId="77777777" w:rsidTr="00673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</w:tcPr>
          <w:p w14:paraId="1D56B6F6" w14:textId="77777777" w:rsidR="006A4A19" w:rsidRPr="006A4A19" w:rsidRDefault="006A4A19" w:rsidP="006A4A19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158" w:type="dxa"/>
          </w:tcPr>
          <w:p w14:paraId="22B5B729" w14:textId="77777777" w:rsidR="006A4A19" w:rsidRDefault="006A4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</w:tbl>
    <w:p w14:paraId="34403655" w14:textId="77777777" w:rsidR="00581A29" w:rsidRDefault="00581A29" w:rsidP="004650F9">
      <w:pPr>
        <w:rPr>
          <w:b/>
          <w:sz w:val="28"/>
          <w:szCs w:val="28"/>
        </w:rPr>
      </w:pPr>
    </w:p>
    <w:p w14:paraId="1E712C54" w14:textId="77777777" w:rsidR="00CD515D" w:rsidRDefault="00CD515D" w:rsidP="004650F9">
      <w:pPr>
        <w:rPr>
          <w:b/>
          <w:sz w:val="28"/>
          <w:szCs w:val="28"/>
        </w:rPr>
      </w:pPr>
    </w:p>
    <w:p w14:paraId="76BE56FF" w14:textId="77777777" w:rsidR="00CD33E3" w:rsidRPr="007A0099" w:rsidRDefault="00CD33E3">
      <w:pPr>
        <w:rPr>
          <w:rFonts w:ascii="微软雅黑" w:eastAsia="微软雅黑" w:hAnsi="微软雅黑"/>
          <w:b/>
          <w:sz w:val="28"/>
          <w:szCs w:val="28"/>
        </w:rPr>
      </w:pPr>
      <w:r w:rsidRPr="007A0099">
        <w:rPr>
          <w:rFonts w:ascii="微软雅黑" w:eastAsia="微软雅黑" w:hAnsi="微软雅黑" w:hint="eastAsia"/>
          <w:b/>
          <w:sz w:val="28"/>
          <w:szCs w:val="28"/>
        </w:rPr>
        <w:t>设计人： Richard</w:t>
      </w:r>
      <w:r w:rsidRPr="007A0099">
        <w:rPr>
          <w:rFonts w:ascii="微软雅黑" w:eastAsia="微软雅黑" w:hAnsi="微软雅黑"/>
          <w:b/>
          <w:sz w:val="28"/>
          <w:szCs w:val="28"/>
        </w:rPr>
        <w:t xml:space="preserve"> </w:t>
      </w:r>
      <w:r w:rsidRPr="007A0099">
        <w:rPr>
          <w:rFonts w:ascii="微软雅黑" w:eastAsia="微软雅黑" w:hAnsi="微软雅黑" w:hint="eastAsia"/>
          <w:b/>
          <w:sz w:val="28"/>
          <w:szCs w:val="28"/>
        </w:rPr>
        <w:t>Pan</w:t>
      </w:r>
    </w:p>
    <w:p w14:paraId="7F1C7596" w14:textId="77777777" w:rsidR="00CD33E3" w:rsidRPr="007A0099" w:rsidRDefault="00CD33E3">
      <w:pPr>
        <w:rPr>
          <w:rFonts w:ascii="微软雅黑" w:eastAsia="微软雅黑" w:hAnsi="微软雅黑"/>
          <w:b/>
          <w:sz w:val="28"/>
          <w:szCs w:val="28"/>
        </w:rPr>
      </w:pPr>
      <w:r w:rsidRPr="007A0099">
        <w:rPr>
          <w:rFonts w:ascii="微软雅黑" w:eastAsia="微软雅黑" w:hAnsi="微软雅黑" w:hint="eastAsia"/>
          <w:b/>
          <w:sz w:val="28"/>
          <w:szCs w:val="28"/>
        </w:rPr>
        <w:t>电  话:</w:t>
      </w:r>
      <w:r w:rsidRPr="007A0099">
        <w:rPr>
          <w:rFonts w:ascii="微软雅黑" w:eastAsia="微软雅黑" w:hAnsi="微软雅黑"/>
          <w:b/>
          <w:sz w:val="28"/>
          <w:szCs w:val="28"/>
        </w:rPr>
        <w:t xml:space="preserve">  +61 4147 858 00</w:t>
      </w:r>
    </w:p>
    <w:p w14:paraId="01D7EC90" w14:textId="77777777" w:rsidR="00CD33E3" w:rsidRPr="007A0099" w:rsidRDefault="00CD33E3">
      <w:pPr>
        <w:rPr>
          <w:rFonts w:ascii="微软雅黑" w:eastAsia="微软雅黑" w:hAnsi="微软雅黑"/>
          <w:b/>
          <w:sz w:val="28"/>
          <w:szCs w:val="28"/>
        </w:rPr>
      </w:pPr>
      <w:r w:rsidRPr="007A0099">
        <w:rPr>
          <w:rFonts w:ascii="微软雅黑" w:eastAsia="微软雅黑" w:hAnsi="微软雅黑" w:hint="eastAsia"/>
          <w:b/>
          <w:sz w:val="28"/>
          <w:szCs w:val="28"/>
        </w:rPr>
        <w:t>邮  箱：richard@montic.com.au</w:t>
      </w:r>
    </w:p>
    <w:p w14:paraId="539B0789" w14:textId="77777777" w:rsidR="00CD33E3" w:rsidRPr="007A0099" w:rsidRDefault="00CD33E3">
      <w:pPr>
        <w:rPr>
          <w:rFonts w:ascii="微软雅黑" w:eastAsia="微软雅黑" w:hAnsi="微软雅黑"/>
          <w:b/>
          <w:sz w:val="28"/>
          <w:szCs w:val="28"/>
        </w:rPr>
      </w:pPr>
      <w:r w:rsidRPr="007A0099">
        <w:rPr>
          <w:rFonts w:ascii="微软雅黑" w:eastAsia="微软雅黑" w:hAnsi="微软雅黑" w:hint="eastAsia"/>
          <w:b/>
          <w:sz w:val="28"/>
          <w:szCs w:val="28"/>
        </w:rPr>
        <w:t>日期：</w:t>
      </w:r>
    </w:p>
    <w:sectPr w:rsidR="00CD33E3" w:rsidRPr="007A0099" w:rsidSect="00A97B25">
      <w:headerReference w:type="default" r:id="rId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2C145F" w14:textId="77777777" w:rsidR="0002364D" w:rsidRDefault="0002364D" w:rsidP="006A4A19">
      <w:r>
        <w:separator/>
      </w:r>
    </w:p>
  </w:endnote>
  <w:endnote w:type="continuationSeparator" w:id="0">
    <w:p w14:paraId="289D748C" w14:textId="77777777" w:rsidR="0002364D" w:rsidRDefault="0002364D" w:rsidP="006A4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E88D58" w14:textId="77777777" w:rsidR="0002364D" w:rsidRDefault="0002364D" w:rsidP="006A4A19">
      <w:r>
        <w:separator/>
      </w:r>
    </w:p>
  </w:footnote>
  <w:footnote w:type="continuationSeparator" w:id="0">
    <w:p w14:paraId="3D3B9C1B" w14:textId="77777777" w:rsidR="0002364D" w:rsidRDefault="0002364D" w:rsidP="006A4A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F837F4" w14:textId="77777777" w:rsidR="000F6866" w:rsidRDefault="000F6866">
    <w:pPr>
      <w:pStyle w:val="Header"/>
    </w:pPr>
    <w:r>
      <w:rPr>
        <w:noProof/>
        <w:lang w:val="en-GB"/>
      </w:rPr>
      <w:drawing>
        <wp:anchor distT="0" distB="0" distL="114300" distR="114300" simplePos="0" relativeHeight="251658240" behindDoc="0" locked="0" layoutInCell="1" allowOverlap="1" wp14:anchorId="3DDA963F" wp14:editId="05C2C13D">
          <wp:simplePos x="0" y="0"/>
          <wp:positionH relativeFrom="margin">
            <wp:align>right</wp:align>
          </wp:positionH>
          <wp:positionV relativeFrom="paragraph">
            <wp:posOffset>-427479</wp:posOffset>
          </wp:positionV>
          <wp:extent cx="6645910" cy="584200"/>
          <wp:effectExtent l="0" t="0" r="0" b="635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南澳分公司抬头纸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5910" cy="584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17E75"/>
    <w:multiLevelType w:val="hybridMultilevel"/>
    <w:tmpl w:val="426A2AAA"/>
    <w:lvl w:ilvl="0" w:tplc="864C8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40300D"/>
    <w:multiLevelType w:val="hybridMultilevel"/>
    <w:tmpl w:val="20FA802A"/>
    <w:lvl w:ilvl="0" w:tplc="D9C867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DA1290"/>
    <w:multiLevelType w:val="multilevel"/>
    <w:tmpl w:val="8CC02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2FD"/>
    <w:rsid w:val="0002364D"/>
    <w:rsid w:val="00096F55"/>
    <w:rsid w:val="000A795C"/>
    <w:rsid w:val="000D209A"/>
    <w:rsid w:val="000F6866"/>
    <w:rsid w:val="001222AE"/>
    <w:rsid w:val="00122832"/>
    <w:rsid w:val="00152D9D"/>
    <w:rsid w:val="002919F4"/>
    <w:rsid w:val="003C7E8B"/>
    <w:rsid w:val="003E1008"/>
    <w:rsid w:val="00455F5B"/>
    <w:rsid w:val="004574A0"/>
    <w:rsid w:val="004610EE"/>
    <w:rsid w:val="004650F9"/>
    <w:rsid w:val="00485CFE"/>
    <w:rsid w:val="00494D1D"/>
    <w:rsid w:val="004D62FD"/>
    <w:rsid w:val="004E52AE"/>
    <w:rsid w:val="004F5259"/>
    <w:rsid w:val="00581A29"/>
    <w:rsid w:val="005E28EA"/>
    <w:rsid w:val="005F3556"/>
    <w:rsid w:val="00607978"/>
    <w:rsid w:val="00673732"/>
    <w:rsid w:val="006A4A19"/>
    <w:rsid w:val="006B4AF8"/>
    <w:rsid w:val="00763148"/>
    <w:rsid w:val="00787929"/>
    <w:rsid w:val="007A0099"/>
    <w:rsid w:val="008E2075"/>
    <w:rsid w:val="00A97B25"/>
    <w:rsid w:val="00AC784B"/>
    <w:rsid w:val="00C338B6"/>
    <w:rsid w:val="00CD33E3"/>
    <w:rsid w:val="00CD515D"/>
    <w:rsid w:val="00CD5D1E"/>
    <w:rsid w:val="00D15872"/>
    <w:rsid w:val="00D50A88"/>
    <w:rsid w:val="00E55BAC"/>
    <w:rsid w:val="00E65142"/>
    <w:rsid w:val="00E7309D"/>
    <w:rsid w:val="00F05D51"/>
    <w:rsid w:val="00F355D4"/>
    <w:rsid w:val="00FC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3A1BD8"/>
  <w15:chartTrackingRefBased/>
  <w15:docId w15:val="{30292F55-2D3B-45B1-A6E7-6DFDF59FB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7B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-Accent4">
    <w:name w:val="Grid Table 2 Accent 4"/>
    <w:basedOn w:val="TableNormal"/>
    <w:uiPriority w:val="47"/>
    <w:rsid w:val="00581A29"/>
    <w:tblPr>
      <w:tblStyleRowBandSize w:val="1"/>
      <w:tblStyleColBandSize w:val="1"/>
      <w:tblInd w:w="0" w:type="dxa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1">
    <w:name w:val="List Table 1 Light Accent 1"/>
    <w:basedOn w:val="TableNormal"/>
    <w:uiPriority w:val="46"/>
    <w:rsid w:val="00581A2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81A29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C0504D" w:themeColor="accent2"/>
        <w:bottom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2">
    <w:name w:val="List Table 2 Accent 2"/>
    <w:basedOn w:val="TableNormal"/>
    <w:uiPriority w:val="47"/>
    <w:rsid w:val="00787929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7A0099"/>
    <w:pPr>
      <w:ind w:firstLineChars="200" w:firstLine="420"/>
    </w:pPr>
  </w:style>
  <w:style w:type="character" w:customStyle="1" w:styleId="apple-converted-space">
    <w:name w:val="apple-converted-space"/>
    <w:basedOn w:val="DefaultParagraphFont"/>
    <w:rsid w:val="003E1008"/>
  </w:style>
  <w:style w:type="character" w:styleId="Emphasis">
    <w:name w:val="Emphasis"/>
    <w:basedOn w:val="DefaultParagraphFont"/>
    <w:uiPriority w:val="20"/>
    <w:qFormat/>
    <w:rsid w:val="003E1008"/>
    <w:rPr>
      <w:i/>
      <w:iCs/>
    </w:rPr>
  </w:style>
  <w:style w:type="character" w:styleId="Hyperlink">
    <w:name w:val="Hyperlink"/>
    <w:basedOn w:val="DefaultParagraphFont"/>
    <w:uiPriority w:val="99"/>
    <w:unhideWhenUsed/>
    <w:rsid w:val="000D209A"/>
    <w:rPr>
      <w:color w:val="0000FF" w:themeColor="hyperlink"/>
      <w:u w:val="single"/>
    </w:rPr>
  </w:style>
  <w:style w:type="table" w:styleId="GridTable7Colorful-Accent6">
    <w:name w:val="Grid Table 7 Colorful Accent 6"/>
    <w:basedOn w:val="TableNormal"/>
    <w:uiPriority w:val="52"/>
    <w:rsid w:val="00122832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ListTable1Light-Accent2">
    <w:name w:val="List Table 1 Light Accent 2"/>
    <w:basedOn w:val="TableNormal"/>
    <w:uiPriority w:val="46"/>
    <w:rsid w:val="0012283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6">
    <w:name w:val="List Table 1 Light Accent 6"/>
    <w:basedOn w:val="TableNormal"/>
    <w:uiPriority w:val="46"/>
    <w:rsid w:val="0067373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A4A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A4A1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A4A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A4A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9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15" w:color="E5E5E5"/>
            <w:right w:val="none" w:sz="0" w:space="0" w:color="auto"/>
          </w:divBdr>
        </w:div>
        <w:div w:id="17446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15" w:color="E5E5E5"/>
            <w:right w:val="none" w:sz="0" w:space="0" w:color="auto"/>
          </w:divBdr>
          <w:divsChild>
            <w:div w:id="6870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3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15" w:color="E5E5E5"/>
            <w:right w:val="none" w:sz="0" w:space="0" w:color="auto"/>
          </w:divBdr>
          <w:divsChild>
            <w:div w:id="15350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35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15" w:color="E5E5E5"/>
            <w:right w:val="none" w:sz="0" w:space="0" w:color="auto"/>
          </w:divBdr>
          <w:divsChild>
            <w:div w:id="3732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15" w:color="E5E5E5"/>
            <w:right w:val="none" w:sz="0" w:space="0" w:color="auto"/>
          </w:divBdr>
          <w:divsChild>
            <w:div w:id="16445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19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36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15" w:color="E5E5E5"/>
            <w:right w:val="none" w:sz="0" w:space="0" w:color="auto"/>
          </w:divBdr>
          <w:divsChild>
            <w:div w:id="15981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9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15" w:color="E5E5E5"/>
            <w:right w:val="none" w:sz="0" w:space="0" w:color="auto"/>
          </w:divBdr>
          <w:divsChild>
            <w:div w:id="9826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15" w:color="E5E5E5"/>
            <w:right w:val="none" w:sz="0" w:space="0" w:color="auto"/>
          </w:divBdr>
          <w:divsChild>
            <w:div w:id="5404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03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8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0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37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45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0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1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65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65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5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65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91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633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0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9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3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29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8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81820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dministrator\Documents\&#33258;&#23450;&#20041;%20Office%20&#27169;&#26495;\&#21335;&#28595;&#31614;&#35777;&#26041;&#26696;&#35774;&#3574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C:\Users\Administrator\Documents\自定义 Office 模板\南澳签证方案设计.dotx</Template>
  <TotalTime>4</TotalTime>
  <Pages>1</Pages>
  <Words>26</Words>
  <Characters>153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Liang Shi</cp:lastModifiedBy>
  <cp:revision>2</cp:revision>
  <cp:lastPrinted>2016-12-15T12:10:00Z</cp:lastPrinted>
  <dcterms:created xsi:type="dcterms:W3CDTF">2017-06-29T00:58:00Z</dcterms:created>
  <dcterms:modified xsi:type="dcterms:W3CDTF">2017-06-29T01:07:00Z</dcterms:modified>
</cp:coreProperties>
</file>